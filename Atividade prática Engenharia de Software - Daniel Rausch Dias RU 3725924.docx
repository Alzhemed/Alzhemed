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8AF9D" w14:textId="77777777" w:rsidR="00A320FC" w:rsidRPr="004C55D3" w:rsidRDefault="009D7891" w:rsidP="00E66E98">
      <w:pPr>
        <w:pStyle w:val="07-FolhadeRosto"/>
        <w:rPr>
          <w:b w:val="0"/>
          <w:sz w:val="28"/>
          <w:szCs w:val="28"/>
        </w:rPr>
      </w:pPr>
      <w:r w:rsidRPr="004C55D3">
        <w:rPr>
          <w:noProof/>
        </w:rPr>
        <w:drawing>
          <wp:inline distT="0" distB="0" distL="0" distR="0" wp14:anchorId="54B0AC8A" wp14:editId="18D81B5A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E21D" w14:textId="77777777" w:rsidR="009D7891" w:rsidRPr="004C55D3" w:rsidRDefault="009D7891" w:rsidP="00E66E98">
      <w:pPr>
        <w:pStyle w:val="07-FolhadeRosto"/>
        <w:rPr>
          <w:b w:val="0"/>
          <w:sz w:val="28"/>
          <w:szCs w:val="28"/>
        </w:rPr>
      </w:pPr>
    </w:p>
    <w:p w14:paraId="7A9068B2" w14:textId="77777777" w:rsidR="00E66E98" w:rsidRPr="004C55D3" w:rsidRDefault="00042B1C" w:rsidP="00E66E98">
      <w:pPr>
        <w:pStyle w:val="07-FolhadeRosto"/>
        <w:rPr>
          <w:b w:val="0"/>
          <w:sz w:val="28"/>
          <w:szCs w:val="28"/>
        </w:rPr>
      </w:pPr>
      <w:r w:rsidRPr="004C55D3">
        <w:rPr>
          <w:b w:val="0"/>
          <w:sz w:val="28"/>
          <w:szCs w:val="28"/>
        </w:rPr>
        <w:t>CENTRO UNIVERSITÁRIO</w:t>
      </w:r>
      <w:r w:rsidR="00372854" w:rsidRPr="004C55D3">
        <w:rPr>
          <w:b w:val="0"/>
          <w:sz w:val="28"/>
          <w:szCs w:val="28"/>
        </w:rPr>
        <w:t xml:space="preserve"> INTERNACIONAL</w:t>
      </w:r>
      <w:r w:rsidRPr="004C55D3">
        <w:rPr>
          <w:b w:val="0"/>
          <w:sz w:val="28"/>
          <w:szCs w:val="28"/>
        </w:rPr>
        <w:t xml:space="preserve"> UNINTER</w:t>
      </w:r>
    </w:p>
    <w:p w14:paraId="110D5FBD" w14:textId="77777777" w:rsidR="00200576" w:rsidRPr="004C55D3" w:rsidRDefault="00200576" w:rsidP="00E66E98">
      <w:pPr>
        <w:pStyle w:val="07-FolhadeRosto"/>
        <w:rPr>
          <w:b w:val="0"/>
          <w:sz w:val="28"/>
          <w:szCs w:val="28"/>
        </w:rPr>
      </w:pPr>
      <w:r w:rsidRPr="004C55D3">
        <w:rPr>
          <w:b w:val="0"/>
          <w:sz w:val="28"/>
          <w:szCs w:val="28"/>
        </w:rPr>
        <w:t>ESCOLA SUPERIOR POLITÉCNICA</w:t>
      </w:r>
    </w:p>
    <w:p w14:paraId="423CDA86" w14:textId="415846AD" w:rsidR="000E3376" w:rsidRPr="004C55D3" w:rsidRDefault="000E3376" w:rsidP="00372854">
      <w:pPr>
        <w:pStyle w:val="07-FolhadeRosto"/>
        <w:rPr>
          <w:b w:val="0"/>
          <w:color w:val="000000" w:themeColor="text1"/>
          <w:sz w:val="28"/>
          <w:szCs w:val="28"/>
        </w:rPr>
      </w:pPr>
      <w:r w:rsidRPr="00603916">
        <w:rPr>
          <w:b w:val="0"/>
          <w:color w:val="000000" w:themeColor="text1"/>
          <w:sz w:val="28"/>
          <w:szCs w:val="28"/>
        </w:rPr>
        <w:t>curso</w:t>
      </w:r>
      <w:r w:rsidR="00603916">
        <w:rPr>
          <w:b w:val="0"/>
          <w:color w:val="000000" w:themeColor="text1"/>
          <w:sz w:val="28"/>
          <w:szCs w:val="28"/>
        </w:rPr>
        <w:t xml:space="preserve"> DE ANÁLISE E DESENVOLVIMENTO DE SISTEMAS</w:t>
      </w:r>
    </w:p>
    <w:p w14:paraId="35EE04A6" w14:textId="77777777" w:rsidR="00E66E98" w:rsidRPr="004C55D3" w:rsidRDefault="00E66E98" w:rsidP="00E66E98">
      <w:pPr>
        <w:pStyle w:val="07-FolhadeRosto"/>
      </w:pPr>
    </w:p>
    <w:p w14:paraId="07351C17" w14:textId="77777777" w:rsidR="008F612E" w:rsidRPr="004C55D3" w:rsidRDefault="008F612E" w:rsidP="00E66E98">
      <w:pPr>
        <w:pStyle w:val="07-FolhadeRosto"/>
      </w:pPr>
    </w:p>
    <w:p w14:paraId="1B835249" w14:textId="77777777" w:rsidR="00E66E98" w:rsidRPr="004C55D3" w:rsidRDefault="00E66E98" w:rsidP="00E66E98">
      <w:pPr>
        <w:pStyle w:val="07-FolhadeRosto"/>
      </w:pPr>
    </w:p>
    <w:p w14:paraId="17F86947" w14:textId="77777777" w:rsidR="00E66E98" w:rsidRPr="004C55D3" w:rsidRDefault="00E66E98" w:rsidP="00E66E98"/>
    <w:p w14:paraId="2FEB8975" w14:textId="77777777" w:rsidR="00E66E98" w:rsidRPr="004C55D3" w:rsidRDefault="00E66E98" w:rsidP="00E66E98"/>
    <w:p w14:paraId="7A051DF9" w14:textId="77777777" w:rsidR="00E66E98" w:rsidRPr="004C55D3" w:rsidRDefault="00E66E98" w:rsidP="00E66E98"/>
    <w:p w14:paraId="315BDCCF" w14:textId="77777777" w:rsidR="00E66E98" w:rsidRPr="004C55D3" w:rsidRDefault="00E66E98" w:rsidP="00E66E98"/>
    <w:p w14:paraId="2C32B4B6" w14:textId="77777777" w:rsidR="00E66E98" w:rsidRPr="004C55D3" w:rsidRDefault="008F612E" w:rsidP="00E66E98">
      <w:pPr>
        <w:pStyle w:val="07-FolhadeRosto"/>
        <w:rPr>
          <w:sz w:val="28"/>
          <w:szCs w:val="28"/>
        </w:rPr>
      </w:pPr>
      <w:r w:rsidRPr="00603916">
        <w:rPr>
          <w:sz w:val="28"/>
          <w:szCs w:val="28"/>
        </w:rPr>
        <w:t>ATIVIDADE PRÁTICA</w:t>
      </w:r>
    </w:p>
    <w:p w14:paraId="304B76D8" w14:textId="77777777" w:rsidR="00E66E98" w:rsidRPr="004C55D3" w:rsidRDefault="00E66E98" w:rsidP="00E66E98"/>
    <w:p w14:paraId="5A1B164E" w14:textId="77777777" w:rsidR="008F612E" w:rsidRPr="004C55D3" w:rsidRDefault="008F612E" w:rsidP="00E66E98"/>
    <w:p w14:paraId="5C33A65F" w14:textId="77777777" w:rsidR="00E66E98" w:rsidRPr="004C55D3" w:rsidRDefault="00E66E98" w:rsidP="00E66E98"/>
    <w:p w14:paraId="448263E7" w14:textId="77777777" w:rsidR="00A96CE3" w:rsidRPr="004C55D3" w:rsidRDefault="00A96CE3" w:rsidP="00E66E98"/>
    <w:p w14:paraId="593F6324" w14:textId="77777777" w:rsidR="00A96CE3" w:rsidRPr="004C55D3" w:rsidRDefault="00A96CE3" w:rsidP="00E66E98"/>
    <w:p w14:paraId="6FCB4E31" w14:textId="77777777" w:rsidR="00A96CE3" w:rsidRPr="004C55D3" w:rsidRDefault="00A96CE3" w:rsidP="00E66E98"/>
    <w:p w14:paraId="6583A024" w14:textId="77777777" w:rsidR="00A96CE3" w:rsidRPr="004C55D3" w:rsidRDefault="00A96CE3" w:rsidP="00E66E98"/>
    <w:p w14:paraId="05A3661D" w14:textId="77777777" w:rsidR="00A96CE3" w:rsidRPr="004C55D3" w:rsidRDefault="00A96CE3" w:rsidP="00E66E98"/>
    <w:p w14:paraId="689122A0" w14:textId="733AF400" w:rsidR="00A96CE3" w:rsidRPr="004C55D3" w:rsidRDefault="00603916" w:rsidP="00A96CE3">
      <w:pPr>
        <w:pStyle w:val="07-FolhadeRosto"/>
        <w:jc w:val="right"/>
        <w:rPr>
          <w:b w:val="0"/>
        </w:rPr>
      </w:pPr>
      <w:r w:rsidRPr="00603916">
        <w:rPr>
          <w:b w:val="0"/>
        </w:rPr>
        <w:t xml:space="preserve">Daniel Rausch Dias </w:t>
      </w:r>
      <w:r w:rsidR="004F44EC" w:rsidRPr="00603916">
        <w:rPr>
          <w:b w:val="0"/>
        </w:rPr>
        <w:t xml:space="preserve">– </w:t>
      </w:r>
      <w:r>
        <w:rPr>
          <w:b w:val="0"/>
        </w:rPr>
        <w:t>RU 3725924</w:t>
      </w:r>
    </w:p>
    <w:p w14:paraId="22EA47E4" w14:textId="3A7117C6" w:rsidR="00516CE2" w:rsidRPr="004C55D3" w:rsidRDefault="00603916" w:rsidP="00A96CE3">
      <w:pPr>
        <w:pStyle w:val="07-FolhadeRosto"/>
        <w:jc w:val="right"/>
        <w:rPr>
          <w:b w:val="0"/>
        </w:rPr>
      </w:pPr>
      <w:r>
        <w:rPr>
          <w:b w:val="0"/>
        </w:rPr>
        <w:t>professor ALEX MATHEUS PORN</w:t>
      </w:r>
    </w:p>
    <w:p w14:paraId="10D4C1A9" w14:textId="77777777" w:rsidR="00A96CE3" w:rsidRPr="004C55D3" w:rsidRDefault="00A96CE3" w:rsidP="00A96CE3">
      <w:pPr>
        <w:pStyle w:val="07-FolhadeRosto"/>
        <w:jc w:val="right"/>
        <w:rPr>
          <w:b w:val="0"/>
          <w:i/>
        </w:rPr>
      </w:pPr>
    </w:p>
    <w:p w14:paraId="4D161CFA" w14:textId="77777777" w:rsidR="00E66E98" w:rsidRPr="004C55D3" w:rsidRDefault="00E66E98" w:rsidP="00E66E98">
      <w:pPr>
        <w:jc w:val="left"/>
      </w:pPr>
    </w:p>
    <w:p w14:paraId="64627F94" w14:textId="77777777" w:rsidR="00E66E98" w:rsidRPr="004C55D3" w:rsidRDefault="00E66E98" w:rsidP="00E66E98"/>
    <w:p w14:paraId="31C54C06" w14:textId="77777777" w:rsidR="00E66E98" w:rsidRPr="004C55D3" w:rsidRDefault="00E66E98" w:rsidP="00E66E98"/>
    <w:p w14:paraId="7902544C" w14:textId="77777777" w:rsidR="00A96CE3" w:rsidRPr="004C55D3" w:rsidRDefault="00A96CE3" w:rsidP="00E66E98"/>
    <w:p w14:paraId="6968EACE" w14:textId="40D70467" w:rsidR="00A96CE3" w:rsidRPr="004C55D3" w:rsidRDefault="00A96CE3" w:rsidP="00E66E98"/>
    <w:p w14:paraId="13D0BE4F" w14:textId="4A219CD6" w:rsidR="00C92EEF" w:rsidRPr="004C55D3" w:rsidRDefault="00C92EEF" w:rsidP="00E66E98"/>
    <w:p w14:paraId="068AAA2B" w14:textId="77777777" w:rsidR="00C92EEF" w:rsidRPr="004C55D3" w:rsidRDefault="00C92EEF" w:rsidP="00E66E98"/>
    <w:p w14:paraId="7904E322" w14:textId="77777777" w:rsidR="00A96CE3" w:rsidRPr="004C55D3" w:rsidRDefault="00A96CE3" w:rsidP="00E66E98"/>
    <w:p w14:paraId="4B8A8AAF" w14:textId="77777777" w:rsidR="00372854" w:rsidRPr="004C55D3" w:rsidRDefault="00372854" w:rsidP="00E66E98"/>
    <w:p w14:paraId="1CF734D1" w14:textId="77777777" w:rsidR="00E66E98" w:rsidRPr="004C55D3" w:rsidRDefault="00E66E98" w:rsidP="00E66E98"/>
    <w:p w14:paraId="52B1F637" w14:textId="77777777" w:rsidR="00E66E98" w:rsidRPr="004C55D3" w:rsidRDefault="00E66E98" w:rsidP="00E66E98"/>
    <w:p w14:paraId="103F6FFA" w14:textId="2F5D2B4D" w:rsidR="00E66E98" w:rsidRPr="00603916" w:rsidRDefault="00603916" w:rsidP="00E66E98">
      <w:pPr>
        <w:pStyle w:val="07-FolhadeRosto"/>
        <w:rPr>
          <w:b w:val="0"/>
        </w:rPr>
      </w:pPr>
      <w:r w:rsidRPr="00603916">
        <w:rPr>
          <w:b w:val="0"/>
        </w:rPr>
        <w:t>BELO HORIZONTE</w:t>
      </w:r>
      <w:r w:rsidR="00E65949" w:rsidRPr="00603916">
        <w:rPr>
          <w:b w:val="0"/>
        </w:rPr>
        <w:t xml:space="preserve"> </w:t>
      </w:r>
      <w:r w:rsidRPr="00603916">
        <w:rPr>
          <w:b w:val="0"/>
        </w:rPr>
        <w:t>–</w:t>
      </w:r>
      <w:r w:rsidR="00E65949" w:rsidRPr="00603916">
        <w:rPr>
          <w:b w:val="0"/>
        </w:rPr>
        <w:t xml:space="preserve"> </w:t>
      </w:r>
      <w:r w:rsidRPr="00603916">
        <w:rPr>
          <w:b w:val="0"/>
        </w:rPr>
        <w:t>MINAS GERAIS</w:t>
      </w:r>
    </w:p>
    <w:p w14:paraId="176944D4" w14:textId="1C5B3CDF" w:rsidR="00E930AB" w:rsidRPr="004C55D3" w:rsidRDefault="007C353D" w:rsidP="00E930AB">
      <w:pPr>
        <w:pStyle w:val="07-FolhadeRosto"/>
        <w:rPr>
          <w:b w:val="0"/>
        </w:rPr>
      </w:pPr>
      <w:r w:rsidRPr="00603916">
        <w:rPr>
          <w:b w:val="0"/>
        </w:rPr>
        <w:t>2</w:t>
      </w:r>
      <w:r w:rsidR="00E65949" w:rsidRPr="00603916">
        <w:rPr>
          <w:b w:val="0"/>
        </w:rPr>
        <w:t>0</w:t>
      </w:r>
      <w:r w:rsidR="00603916" w:rsidRPr="00603916">
        <w:rPr>
          <w:b w:val="0"/>
        </w:rPr>
        <w:t>22</w:t>
      </w:r>
    </w:p>
    <w:p w14:paraId="59DDD549" w14:textId="67BEA267" w:rsidR="00323873" w:rsidRPr="004C55D3" w:rsidRDefault="00E66E98" w:rsidP="00E930AB">
      <w:pPr>
        <w:rPr>
          <w:bCs/>
        </w:rPr>
      </w:pPr>
      <w:r w:rsidRPr="004C55D3">
        <w:br w:type="page"/>
      </w:r>
    </w:p>
    <w:p w14:paraId="2E4C28F6" w14:textId="77777777" w:rsidR="009D7891" w:rsidRPr="004C55D3" w:rsidRDefault="009D7891" w:rsidP="00B7037A">
      <w:pPr>
        <w:pStyle w:val="Ttulo"/>
        <w:jc w:val="center"/>
        <w:rPr>
          <w:rFonts w:ascii="Times New Roman" w:hAnsi="Times New Roman" w:cs="Times New Roman"/>
          <w:b/>
          <w:sz w:val="24"/>
          <w:szCs w:val="28"/>
        </w:rPr>
        <w:sectPr w:rsidR="009D7891" w:rsidRPr="004C55D3" w:rsidSect="00A320FC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701" w:right="1134" w:bottom="1134" w:left="1701" w:header="567" w:footer="567" w:gutter="0"/>
          <w:pgNumType w:start="0"/>
          <w:cols w:space="720"/>
          <w:titlePg/>
          <w:docGrid w:linePitch="326"/>
        </w:sectPr>
      </w:pPr>
    </w:p>
    <w:p w14:paraId="3B42E8EA" w14:textId="4CD4DD26" w:rsidR="00A1423E" w:rsidRPr="00B61D5C" w:rsidRDefault="0013745F" w:rsidP="00F02C07">
      <w:pPr>
        <w:pStyle w:val="PargrafodaLista"/>
        <w:numPr>
          <w:ilvl w:val="0"/>
          <w:numId w:val="22"/>
        </w:numPr>
        <w:rPr>
          <w:szCs w:val="24"/>
        </w:rPr>
      </w:pPr>
      <w:r w:rsidRPr="00B61D5C">
        <w:rPr>
          <w:b/>
          <w:bCs/>
          <w:szCs w:val="24"/>
        </w:rPr>
        <w:lastRenderedPageBreak/>
        <w:t>MODELO SCRUM</w:t>
      </w:r>
    </w:p>
    <w:p w14:paraId="1D34DCAA" w14:textId="77777777" w:rsidR="0013745F" w:rsidRPr="00B61D5C" w:rsidRDefault="0013745F" w:rsidP="0013745F">
      <w:pPr>
        <w:pStyle w:val="PargrafodaLista"/>
        <w:rPr>
          <w:szCs w:val="24"/>
        </w:rPr>
      </w:pPr>
    </w:p>
    <w:p w14:paraId="1C4186BD" w14:textId="77777777" w:rsidR="00E83A16" w:rsidRPr="00B61D5C" w:rsidRDefault="00E83A16" w:rsidP="004C55D3">
      <w:pPr>
        <w:pStyle w:val="01-Texto"/>
        <w:ind w:firstLine="360"/>
        <w:rPr>
          <w:szCs w:val="24"/>
        </w:rPr>
      </w:pPr>
      <w:r w:rsidRPr="00B61D5C">
        <w:rPr>
          <w:szCs w:val="24"/>
        </w:rPr>
        <w:t xml:space="preserve">De acordo com o que foi estudado sobre as metodologias prescritivas e os métodos ágeis, faça a implementação do </w:t>
      </w:r>
      <w:r w:rsidRPr="00B61D5C">
        <w:rPr>
          <w:b/>
          <w:bCs/>
          <w:szCs w:val="24"/>
        </w:rPr>
        <w:t>Modelo Scrum</w:t>
      </w:r>
      <w:r w:rsidRPr="00B61D5C">
        <w:rPr>
          <w:szCs w:val="24"/>
        </w:rPr>
        <w:t xml:space="preserve"> utilizando todos os requisitos apresentados desse modelo para o projeto fictício Bomba de Insulina: </w:t>
      </w:r>
    </w:p>
    <w:p w14:paraId="6AB753DC" w14:textId="6FE25AB7" w:rsidR="00393A3F" w:rsidRDefault="009C26E6" w:rsidP="009C26E6">
      <w:pPr>
        <w:jc w:val="center"/>
        <w:rPr>
          <w:b/>
          <w:bCs/>
          <w:szCs w:val="24"/>
        </w:rPr>
      </w:pPr>
      <w:r w:rsidRPr="00B61D5C">
        <w:rPr>
          <w:noProof/>
          <w:szCs w:val="24"/>
        </w:rPr>
        <w:drawing>
          <wp:inline distT="0" distB="0" distL="0" distR="0" wp14:anchorId="59BF2234" wp14:editId="14900B52">
            <wp:extent cx="4654951" cy="207964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964" cy="209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BCB0" w14:textId="77777777" w:rsidR="00A8375B" w:rsidRDefault="00A8375B" w:rsidP="00A8375B">
      <w:pPr>
        <w:jc w:val="left"/>
        <w:rPr>
          <w:bCs/>
          <w:szCs w:val="24"/>
        </w:rPr>
      </w:pPr>
      <w:r>
        <w:rPr>
          <w:bCs/>
          <w:szCs w:val="24"/>
        </w:rPr>
        <w:t>História sobre Bomba de Insulina:</w:t>
      </w:r>
    </w:p>
    <w:p w14:paraId="733DA456" w14:textId="77777777" w:rsidR="00A8375B" w:rsidRDefault="00A8375B" w:rsidP="00A8375B">
      <w:pPr>
        <w:jc w:val="left"/>
        <w:rPr>
          <w:bCs/>
          <w:szCs w:val="24"/>
        </w:rPr>
      </w:pPr>
    </w:p>
    <w:p w14:paraId="5066D0D6" w14:textId="77777777" w:rsidR="00A8375B" w:rsidRDefault="00A8375B" w:rsidP="00A8375B">
      <w:pPr>
        <w:jc w:val="left"/>
        <w:rPr>
          <w:bCs/>
          <w:szCs w:val="24"/>
        </w:rPr>
      </w:pPr>
      <w:r>
        <w:rPr>
          <w:bCs/>
          <w:szCs w:val="24"/>
        </w:rPr>
        <w:t>Bomba de Insulina:</w:t>
      </w:r>
    </w:p>
    <w:p w14:paraId="61294C10" w14:textId="77777777" w:rsidR="00A8375B" w:rsidRDefault="00A8375B" w:rsidP="00A8375B">
      <w:pPr>
        <w:jc w:val="left"/>
        <w:rPr>
          <w:bCs/>
          <w:szCs w:val="24"/>
        </w:rPr>
      </w:pPr>
    </w:p>
    <w:p w14:paraId="23BD0678" w14:textId="11BD360D" w:rsidR="00A8375B" w:rsidRDefault="00383197" w:rsidP="00A8375B">
      <w:pPr>
        <w:jc w:val="left"/>
        <w:rPr>
          <w:bCs/>
          <w:szCs w:val="24"/>
        </w:rPr>
      </w:pPr>
      <w:r>
        <w:rPr>
          <w:bCs/>
          <w:szCs w:val="24"/>
        </w:rPr>
        <w:t>Robson é um médico que deseja prescrever para um paciente com diabetes tipo 1 o uso de uma bomba de insulina, pois o mesmo esquece constantemente de fazer a aplicação das doses de insulina.</w:t>
      </w:r>
      <w:r w:rsidR="00AF6BF3">
        <w:rPr>
          <w:bCs/>
          <w:szCs w:val="24"/>
        </w:rPr>
        <w:t xml:space="preserve"> O paciente deve inserir o cateter sob a pele do abdômen, depois deve-se programar a quantidade da dose através do aparelho. Ao ligar o aparelho através de um botão na lateral, aparecerá na tela para selecionar a dosagem, selecionada a dosagem, o aparelho fará a leitura constante da quantidade de açúcar no sangue e caso ultrapasse a quantidade máxima iniciará o processo de aplicar a dose de insulina. A bomba então computa os comandos para enviar a insulina, envia os dados e faz o controle conforme a leitura do sensor, mostrando na tela quando a dose é aplicada. A todo momento o aparelho registra os dados do usuário captados, e cada dose registra os dados dela, associando-se a computação da insulina, resulta no Log da insulina.</w:t>
      </w:r>
    </w:p>
    <w:p w14:paraId="22CF58F5" w14:textId="77777777" w:rsidR="00AF6BF3" w:rsidRDefault="00AF6BF3" w:rsidP="00A8375B">
      <w:pPr>
        <w:jc w:val="left"/>
        <w:rPr>
          <w:bCs/>
          <w:szCs w:val="24"/>
        </w:rPr>
      </w:pPr>
    </w:p>
    <w:p w14:paraId="07946661" w14:textId="76F22F08" w:rsidR="00AF6BF3" w:rsidRDefault="00AF6BF3" w:rsidP="00A8375B">
      <w:pPr>
        <w:jc w:val="left"/>
        <w:rPr>
          <w:bCs/>
          <w:szCs w:val="24"/>
        </w:rPr>
      </w:pPr>
      <w:r>
        <w:rPr>
          <w:bCs/>
          <w:szCs w:val="24"/>
        </w:rPr>
        <w:t xml:space="preserve">Caso o aparelho apresente alguma irregularidade, será mostrado na tela uma mensagem corresponde: falta de bateria = Bateria baixa, favor carregar o aparelho; cateter </w:t>
      </w:r>
      <w:proofErr w:type="gramStart"/>
      <w:r>
        <w:rPr>
          <w:bCs/>
          <w:szCs w:val="24"/>
        </w:rPr>
        <w:t>= Há</w:t>
      </w:r>
      <w:proofErr w:type="gramEnd"/>
      <w:r>
        <w:rPr>
          <w:bCs/>
          <w:szCs w:val="24"/>
        </w:rPr>
        <w:t xml:space="preserve"> algum problema com o cateter, favor realizar a troca; </w:t>
      </w:r>
      <w:r w:rsidR="00BB1853">
        <w:rPr>
          <w:bCs/>
          <w:szCs w:val="24"/>
        </w:rPr>
        <w:t>sistema = Há algum erro com sistema de computação da bomba ou da insulina, favor reiniciar o aparelho.</w:t>
      </w:r>
    </w:p>
    <w:p w14:paraId="149A1A5D" w14:textId="77777777" w:rsidR="00BB1853" w:rsidRDefault="00BB1853" w:rsidP="00A8375B">
      <w:pPr>
        <w:jc w:val="left"/>
        <w:rPr>
          <w:bCs/>
          <w:szCs w:val="24"/>
        </w:rPr>
      </w:pPr>
    </w:p>
    <w:p w14:paraId="44035086" w14:textId="0B8D9BC8" w:rsidR="00BB1853" w:rsidRPr="00A8375B" w:rsidRDefault="00BB1853" w:rsidP="00A8375B">
      <w:pPr>
        <w:jc w:val="left"/>
        <w:rPr>
          <w:bCs/>
          <w:szCs w:val="24"/>
        </w:rPr>
      </w:pPr>
      <w:r>
        <w:rPr>
          <w:bCs/>
          <w:szCs w:val="24"/>
        </w:rPr>
        <w:t>As opções no momento da dosagem podem ser alteradas utilizando os botões logo abaixo da tela.</w:t>
      </w:r>
    </w:p>
    <w:p w14:paraId="2DCBB72F" w14:textId="77777777" w:rsidR="008C313F" w:rsidRDefault="008C313F" w:rsidP="008C313F">
      <w:pPr>
        <w:jc w:val="left"/>
        <w:rPr>
          <w:b/>
          <w:bCs/>
          <w:szCs w:val="24"/>
        </w:rPr>
      </w:pPr>
    </w:p>
    <w:p w14:paraId="67667A35" w14:textId="77777777" w:rsidR="00603916" w:rsidRPr="00B61D5C" w:rsidRDefault="00603916" w:rsidP="00603916">
      <w:pPr>
        <w:jc w:val="left"/>
        <w:rPr>
          <w:b/>
          <w:bCs/>
          <w:szCs w:val="24"/>
        </w:rPr>
      </w:pPr>
    </w:p>
    <w:p w14:paraId="5AAC98BD" w14:textId="499C1A5C" w:rsidR="00393A3F" w:rsidRPr="00B61D5C" w:rsidRDefault="00393A3F" w:rsidP="006B576C">
      <w:pPr>
        <w:rPr>
          <w:b/>
          <w:bCs/>
          <w:szCs w:val="24"/>
        </w:rPr>
      </w:pPr>
    </w:p>
    <w:p w14:paraId="04AC0A40" w14:textId="77777777" w:rsidR="009C26E6" w:rsidRPr="00B61D5C" w:rsidRDefault="009C26E6" w:rsidP="006B576C">
      <w:pPr>
        <w:rPr>
          <w:b/>
          <w:bCs/>
          <w:szCs w:val="24"/>
        </w:rPr>
      </w:pPr>
    </w:p>
    <w:p w14:paraId="6C104248" w14:textId="36BE289F" w:rsidR="00393A3F" w:rsidRPr="00B61D5C" w:rsidRDefault="00BA524B" w:rsidP="00393A3F">
      <w:pPr>
        <w:pStyle w:val="PargrafodaLista"/>
        <w:numPr>
          <w:ilvl w:val="0"/>
          <w:numId w:val="22"/>
        </w:numPr>
        <w:jc w:val="left"/>
        <w:rPr>
          <w:b/>
          <w:bCs/>
          <w:szCs w:val="24"/>
        </w:rPr>
      </w:pPr>
      <w:r w:rsidRPr="00B61D5C">
        <w:rPr>
          <w:b/>
          <w:bCs/>
          <w:szCs w:val="24"/>
        </w:rPr>
        <w:t>LEVANTAMENTO DE REQUISITOS</w:t>
      </w:r>
    </w:p>
    <w:p w14:paraId="3FAC8B19" w14:textId="77777777" w:rsidR="00393A3F" w:rsidRPr="00B61D5C" w:rsidRDefault="00393A3F" w:rsidP="00393A3F">
      <w:pPr>
        <w:ind w:left="357" w:firstLine="363"/>
        <w:jc w:val="left"/>
        <w:rPr>
          <w:b/>
          <w:bCs/>
          <w:szCs w:val="24"/>
        </w:rPr>
      </w:pPr>
    </w:p>
    <w:p w14:paraId="237D756F" w14:textId="5711F006" w:rsidR="00A1423E" w:rsidRPr="00B61D5C" w:rsidRDefault="00A1423E" w:rsidP="00393A3F">
      <w:pPr>
        <w:ind w:firstLine="720"/>
        <w:jc w:val="left"/>
        <w:rPr>
          <w:szCs w:val="24"/>
        </w:rPr>
      </w:pPr>
    </w:p>
    <w:tbl>
      <w:tblPr>
        <w:tblpPr w:leftFromText="141" w:rightFromText="141" w:vertAnchor="text" w:horzAnchor="margin" w:tblpXSpec="center" w:tblpY="771"/>
        <w:tblW w:w="11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80"/>
        <w:gridCol w:w="2900"/>
        <w:gridCol w:w="2880"/>
      </w:tblGrid>
      <w:tr w:rsidR="0051411D" w:rsidRPr="0051411D" w14:paraId="22B0E98B" w14:textId="77777777" w:rsidTr="0051411D">
        <w:trPr>
          <w:trHeight w:val="300"/>
        </w:trPr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6AABB" w14:textId="77777777" w:rsidR="0051411D" w:rsidRPr="0051411D" w:rsidRDefault="0051411D" w:rsidP="005141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Parâmetros de configuração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0CC09" w14:textId="77777777" w:rsidR="0051411D" w:rsidRPr="0051411D" w:rsidRDefault="0051411D" w:rsidP="005141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Funcionalidades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031BD" w14:textId="77777777" w:rsidR="0051411D" w:rsidRPr="0051411D" w:rsidRDefault="0051411D" w:rsidP="005141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Propriedades de segurança</w:t>
            </w:r>
          </w:p>
        </w:tc>
      </w:tr>
      <w:tr w:rsidR="0051411D" w:rsidRPr="0051411D" w14:paraId="135F4E9B" w14:textId="77777777" w:rsidTr="0051411D">
        <w:trPr>
          <w:trHeight w:val="300"/>
        </w:trPr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7FC30B7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1. Tipo de insulina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0E5D7AA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1. Modos Executar/ Parar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C8F5FEA" w14:textId="23A12F3D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Mensagem de bateria acabando</w:t>
            </w:r>
          </w:p>
        </w:tc>
      </w:tr>
      <w:tr w:rsidR="0051411D" w:rsidRPr="0051411D" w14:paraId="0A107AFE" w14:textId="77777777" w:rsidTr="0051411D">
        <w:trPr>
          <w:trHeight w:val="300"/>
        </w:trPr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456F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2. Capacidade do cartucho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84D9" w14:textId="5E9B5E6A" w:rsidR="0051411D" w:rsidRPr="0051411D" w:rsidRDefault="008C308C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 Registro das dosagens, hora do dia, data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444A" w14:textId="12C08D21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2.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BB1853">
              <w:rPr>
                <w:rFonts w:ascii="Calibri" w:hAnsi="Calibri" w:cs="Calibri"/>
                <w:color w:val="000000"/>
                <w:sz w:val="22"/>
                <w:szCs w:val="22"/>
              </w:rPr>
              <w:t>Mensagem de erro do sistema</w:t>
            </w:r>
          </w:p>
        </w:tc>
      </w:tr>
      <w:tr w:rsidR="0051411D" w:rsidRPr="0051411D" w14:paraId="69DCA033" w14:textId="77777777" w:rsidTr="0051411D">
        <w:trPr>
          <w:trHeight w:val="300"/>
        </w:trPr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54B06EA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Dose da insulina Tipo A ou Tipo </w:t>
            </w:r>
            <w:proofErr w:type="gramStart"/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B  (</w:t>
            </w:r>
            <w:proofErr w:type="gramEnd"/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U/h):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7D276D6" w14:textId="7D66239B" w:rsid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1A551208" w14:textId="77777777" w:rsidR="00F45FD5" w:rsidRPr="0051411D" w:rsidRDefault="00F45FD5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CA17A46" w14:textId="107885C8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BB1853">
              <w:rPr>
                <w:rFonts w:ascii="Calibri" w:hAnsi="Calibri" w:cs="Calibri"/>
                <w:color w:val="000000"/>
                <w:sz w:val="22"/>
                <w:szCs w:val="22"/>
              </w:rPr>
              <w:t>3. Mensagem para troca do cateter caso esteja entupido</w:t>
            </w:r>
          </w:p>
        </w:tc>
      </w:tr>
      <w:tr w:rsidR="0051411D" w:rsidRPr="0051411D" w14:paraId="76AF7761" w14:textId="77777777" w:rsidTr="0051411D">
        <w:trPr>
          <w:trHeight w:val="300"/>
        </w:trPr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BD63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05847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8969" w14:textId="3A44123F" w:rsidR="0051411D" w:rsidRPr="008C308C" w:rsidRDefault="008C308C" w:rsidP="008C308C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C308C">
              <w:rPr>
                <w:rFonts w:ascii="Calibri" w:hAnsi="Calibri" w:cs="Calibri"/>
                <w:color w:val="000000"/>
                <w:sz w:val="22"/>
                <w:szCs w:val="22"/>
              </w:rPr>
              <w:t>4.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Botão para parada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mergência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caso a dosagem esteja errada</w:t>
            </w:r>
          </w:p>
        </w:tc>
      </w:tr>
      <w:tr w:rsidR="0051411D" w:rsidRPr="0051411D" w14:paraId="5596DD94" w14:textId="77777777" w:rsidTr="0051411D">
        <w:trPr>
          <w:trHeight w:val="300"/>
        </w:trPr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483B65B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BF78D1D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2ED5306" w14:textId="704E7191" w:rsidR="0051411D" w:rsidRPr="0051411D" w:rsidRDefault="008C308C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 Aviso da troca de cateter a cada 3 ou 5 dias dependendo da escolha do usuário</w:t>
            </w:r>
          </w:p>
        </w:tc>
      </w:tr>
      <w:tr w:rsidR="0051411D" w:rsidRPr="0051411D" w14:paraId="4F6FEC49" w14:textId="77777777" w:rsidTr="0051411D">
        <w:trPr>
          <w:trHeight w:val="300"/>
        </w:trPr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4CC9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4. Perfil Insulina: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18294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2D26" w14:textId="01F6DD23" w:rsidR="0051411D" w:rsidRPr="0051411D" w:rsidRDefault="00F45FD5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 Mensagem de erro sobre alguma falha na leitura do sensor de sangue</w:t>
            </w:r>
            <w:bookmarkStart w:id="0" w:name="_GoBack"/>
            <w:bookmarkEnd w:id="0"/>
          </w:p>
        </w:tc>
      </w:tr>
      <w:tr w:rsidR="0051411D" w:rsidRPr="0051411D" w14:paraId="062E7C40" w14:textId="77777777" w:rsidTr="0051411D">
        <w:trPr>
          <w:trHeight w:val="300"/>
        </w:trPr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3C89280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a. Padrão (doses fixas/min)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0A8F425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CAAF965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1411D" w:rsidRPr="0051411D" w14:paraId="44C50492" w14:textId="77777777" w:rsidTr="0051411D">
        <w:trPr>
          <w:trHeight w:val="300"/>
        </w:trPr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14D96" w14:textId="0BF8725F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b.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Personalizado(</w:t>
            </w:r>
            <w:proofErr w:type="gramEnd"/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doses ajustadas/h)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3F04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8041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1411D" w:rsidRPr="0051411D" w14:paraId="13D81F6B" w14:textId="77777777" w:rsidTr="0051411D">
        <w:trPr>
          <w:trHeight w:val="300"/>
        </w:trPr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54D2F67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5. Taxa de administração (dose/min)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D205E82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DD65DC5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1411D" w:rsidRPr="0051411D" w14:paraId="31AA2F53" w14:textId="77777777" w:rsidTr="0051411D">
        <w:trPr>
          <w:trHeight w:val="300"/>
        </w:trPr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9FEF8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a. Dose de insulina tipo A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76BA6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9AD4D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1411D" w:rsidRPr="0051411D" w14:paraId="03B03618" w14:textId="77777777" w:rsidTr="0051411D">
        <w:trPr>
          <w:trHeight w:val="300"/>
        </w:trPr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8E66083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b. Dose de insulina tipo B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91167DD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BCA872A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1411D" w:rsidRPr="0051411D" w14:paraId="0068EFA2" w14:textId="77777777" w:rsidTr="0051411D">
        <w:trPr>
          <w:trHeight w:val="300"/>
        </w:trPr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F669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6. Limite de Aplicação (U):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DCC2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5C44F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1411D" w:rsidRPr="0051411D" w14:paraId="474ED324" w14:textId="77777777" w:rsidTr="0051411D">
        <w:trPr>
          <w:trHeight w:val="300"/>
        </w:trPr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4BDC0AA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E95170C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8A1EEB2" w14:textId="77777777" w:rsidR="0051411D" w:rsidRPr="0051411D" w:rsidRDefault="0051411D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41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45FD5" w:rsidRPr="0051411D" w14:paraId="17825F83" w14:textId="77777777" w:rsidTr="00F45FD5">
        <w:trPr>
          <w:trHeight w:val="300"/>
        </w:trPr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60F2B" w14:textId="490A9440" w:rsidR="00F45FD5" w:rsidRPr="0051411D" w:rsidRDefault="00F45FD5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 Data e hora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0A1B0" w14:textId="77777777" w:rsidR="00F45FD5" w:rsidRPr="0051411D" w:rsidRDefault="00F45FD5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7B833" w14:textId="77777777" w:rsidR="00F45FD5" w:rsidRPr="0051411D" w:rsidRDefault="00F45FD5" w:rsidP="0051411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6631E78D" w14:textId="717E30F6" w:rsidR="009C26E6" w:rsidRDefault="00201C07" w:rsidP="00B61D5C">
      <w:pPr>
        <w:ind w:firstLine="360"/>
        <w:jc w:val="left"/>
        <w:rPr>
          <w:szCs w:val="24"/>
        </w:rPr>
      </w:pPr>
      <w:r w:rsidRPr="00B61D5C">
        <w:rPr>
          <w:szCs w:val="24"/>
        </w:rPr>
        <w:t xml:space="preserve">Como estudado nas rotas de aprendizagem, é importante detalharmos/ especificarmos os requistos. Nesta questão, você </w:t>
      </w:r>
      <w:proofErr w:type="gramStart"/>
      <w:r w:rsidRPr="00B61D5C">
        <w:rPr>
          <w:szCs w:val="24"/>
        </w:rPr>
        <w:t xml:space="preserve">precisará  </w:t>
      </w:r>
      <w:r w:rsidRPr="00B61D5C">
        <w:rPr>
          <w:b/>
          <w:bCs/>
          <w:szCs w:val="24"/>
        </w:rPr>
        <w:t>detalhar</w:t>
      </w:r>
      <w:proofErr w:type="gramEnd"/>
      <w:r w:rsidRPr="00B61D5C">
        <w:rPr>
          <w:b/>
          <w:bCs/>
          <w:szCs w:val="24"/>
        </w:rPr>
        <w:t xml:space="preserve"> os requisitos</w:t>
      </w:r>
      <w:r w:rsidRPr="00B61D5C">
        <w:rPr>
          <w:szCs w:val="24"/>
        </w:rPr>
        <w:t xml:space="preserve"> do projeto.</w:t>
      </w:r>
    </w:p>
    <w:p w14:paraId="0F150521" w14:textId="77777777" w:rsidR="00522D43" w:rsidRDefault="00522D43" w:rsidP="00B61D5C">
      <w:pPr>
        <w:ind w:firstLine="360"/>
        <w:jc w:val="left"/>
        <w:rPr>
          <w:szCs w:val="24"/>
        </w:rPr>
      </w:pPr>
    </w:p>
    <w:p w14:paraId="34728680" w14:textId="77777777" w:rsidR="00522D43" w:rsidRPr="00B61D5C" w:rsidRDefault="00522D43" w:rsidP="00B61D5C">
      <w:pPr>
        <w:ind w:firstLine="360"/>
        <w:jc w:val="left"/>
        <w:rPr>
          <w:szCs w:val="24"/>
        </w:rPr>
      </w:pPr>
    </w:p>
    <w:p w14:paraId="11294914" w14:textId="77777777" w:rsidR="00201C07" w:rsidRPr="00B61D5C" w:rsidRDefault="00201C07" w:rsidP="00393A3F">
      <w:pPr>
        <w:ind w:firstLine="720"/>
        <w:jc w:val="left"/>
        <w:rPr>
          <w:szCs w:val="24"/>
        </w:rPr>
      </w:pPr>
    </w:p>
    <w:p w14:paraId="36D48E32" w14:textId="77777777" w:rsidR="00393A3F" w:rsidRPr="00B61D5C" w:rsidRDefault="00393A3F" w:rsidP="006B576C">
      <w:pPr>
        <w:rPr>
          <w:b/>
          <w:bCs/>
          <w:szCs w:val="24"/>
        </w:rPr>
      </w:pPr>
    </w:p>
    <w:p w14:paraId="1108CED9" w14:textId="06DA579A" w:rsidR="006B576C" w:rsidRPr="00B61D5C" w:rsidRDefault="00DA4D81" w:rsidP="00393A3F">
      <w:pPr>
        <w:pStyle w:val="PargrafodaLista"/>
        <w:numPr>
          <w:ilvl w:val="0"/>
          <w:numId w:val="22"/>
        </w:numPr>
        <w:rPr>
          <w:b/>
          <w:bCs/>
          <w:szCs w:val="24"/>
        </w:rPr>
      </w:pPr>
      <w:r w:rsidRPr="00B61D5C">
        <w:rPr>
          <w:b/>
          <w:bCs/>
          <w:szCs w:val="24"/>
        </w:rPr>
        <w:t>PROJETO CONCEITUAL</w:t>
      </w:r>
      <w:r w:rsidR="00393A3F" w:rsidRPr="00B61D5C">
        <w:rPr>
          <w:b/>
          <w:bCs/>
          <w:szCs w:val="24"/>
        </w:rPr>
        <w:t xml:space="preserve"> </w:t>
      </w:r>
    </w:p>
    <w:p w14:paraId="1A36A4E1" w14:textId="77777777" w:rsidR="00393A3F" w:rsidRPr="00B61D5C" w:rsidRDefault="00393A3F" w:rsidP="00393A3F">
      <w:pPr>
        <w:ind w:firstLine="363"/>
        <w:rPr>
          <w:szCs w:val="24"/>
        </w:rPr>
      </w:pPr>
    </w:p>
    <w:p w14:paraId="770AC6A7" w14:textId="77E5338B" w:rsidR="00BF1A5C" w:rsidRPr="00B61D5C" w:rsidRDefault="00BF1A5C" w:rsidP="00393A3F">
      <w:pPr>
        <w:ind w:firstLine="709"/>
        <w:rPr>
          <w:szCs w:val="24"/>
        </w:rPr>
      </w:pPr>
    </w:p>
    <w:p w14:paraId="1C6C2BEB" w14:textId="206DF826" w:rsidR="005C23B4" w:rsidRPr="00B61D5C" w:rsidRDefault="005C23B4" w:rsidP="00B61D5C">
      <w:pPr>
        <w:ind w:right="68" w:firstLine="360"/>
        <w:rPr>
          <w:szCs w:val="24"/>
        </w:rPr>
      </w:pPr>
      <w:r w:rsidRPr="00B61D5C">
        <w:rPr>
          <w:szCs w:val="24"/>
        </w:rPr>
        <w:t xml:space="preserve">Faça </w:t>
      </w:r>
      <w:r w:rsidRPr="00B61D5C">
        <w:rPr>
          <w:b/>
          <w:bCs/>
          <w:szCs w:val="24"/>
        </w:rPr>
        <w:t>um Projeto Conceitual</w:t>
      </w:r>
      <w:r w:rsidRPr="00B61D5C">
        <w:rPr>
          <w:szCs w:val="24"/>
        </w:rPr>
        <w:t xml:space="preserve">, estudado na Aula 3, sobre o projeto fictício Bomda de Insulina. Neste caso, você precisará desenvolver/criar um </w:t>
      </w:r>
      <w:r w:rsidRPr="00B61D5C">
        <w:rPr>
          <w:b/>
          <w:bCs/>
          <w:szCs w:val="24"/>
        </w:rPr>
        <w:t>diagrama de Caso de Uso</w:t>
      </w:r>
      <w:r w:rsidRPr="00B61D5C">
        <w:rPr>
          <w:szCs w:val="24"/>
        </w:rPr>
        <w:t>.</w:t>
      </w:r>
    </w:p>
    <w:p w14:paraId="2EF74CF0" w14:textId="77777777" w:rsidR="00201C07" w:rsidRPr="00B61D5C" w:rsidRDefault="00201C07" w:rsidP="00393A3F">
      <w:pPr>
        <w:ind w:firstLine="709"/>
        <w:rPr>
          <w:szCs w:val="24"/>
        </w:rPr>
      </w:pPr>
    </w:p>
    <w:p w14:paraId="068E3691" w14:textId="77777777" w:rsidR="00393A3F" w:rsidRPr="00B61D5C" w:rsidRDefault="00393A3F" w:rsidP="006B576C">
      <w:pPr>
        <w:spacing w:after="160" w:line="259" w:lineRule="auto"/>
        <w:rPr>
          <w:rFonts w:eastAsiaTheme="minorEastAsia"/>
          <w:b/>
          <w:bCs/>
          <w:szCs w:val="24"/>
        </w:rPr>
      </w:pPr>
    </w:p>
    <w:p w14:paraId="7690E776" w14:textId="1CBB3EBD" w:rsidR="00393A3F" w:rsidRPr="00B61D5C" w:rsidRDefault="00393A3F" w:rsidP="00393A3F">
      <w:pPr>
        <w:pStyle w:val="PargrafodaLista"/>
        <w:numPr>
          <w:ilvl w:val="0"/>
          <w:numId w:val="22"/>
        </w:numPr>
        <w:spacing w:after="160" w:line="259" w:lineRule="auto"/>
        <w:rPr>
          <w:szCs w:val="24"/>
        </w:rPr>
      </w:pPr>
      <w:r w:rsidRPr="00B61D5C">
        <w:rPr>
          <w:rFonts w:eastAsiaTheme="minorEastAsia"/>
          <w:b/>
          <w:bCs/>
          <w:szCs w:val="24"/>
        </w:rPr>
        <w:t xml:space="preserve">GERENCIAMENTO DE </w:t>
      </w:r>
      <w:r w:rsidR="00F901C0" w:rsidRPr="00B61D5C">
        <w:rPr>
          <w:rFonts w:eastAsiaTheme="minorEastAsia"/>
          <w:b/>
          <w:bCs/>
          <w:szCs w:val="24"/>
        </w:rPr>
        <w:t>TESTES</w:t>
      </w:r>
    </w:p>
    <w:p w14:paraId="3F444643" w14:textId="4E9BF2BB" w:rsidR="00BF1A5C" w:rsidRPr="00B61D5C" w:rsidRDefault="00BF1A5C" w:rsidP="005C23B4">
      <w:pPr>
        <w:spacing w:after="160" w:line="259" w:lineRule="auto"/>
        <w:ind w:left="708"/>
        <w:rPr>
          <w:rFonts w:eastAsiaTheme="minorEastAsia"/>
          <w:szCs w:val="24"/>
        </w:rPr>
      </w:pPr>
    </w:p>
    <w:p w14:paraId="4FBBD250" w14:textId="2EDF315A" w:rsidR="005C23B4" w:rsidRPr="00B61D5C" w:rsidRDefault="004C55D3" w:rsidP="00B61D5C">
      <w:pPr>
        <w:spacing w:after="160" w:line="259" w:lineRule="auto"/>
        <w:ind w:firstLine="360"/>
        <w:rPr>
          <w:rFonts w:eastAsiaTheme="minorEastAsia"/>
          <w:szCs w:val="24"/>
        </w:rPr>
      </w:pPr>
      <w:r w:rsidRPr="00B61D5C">
        <w:rPr>
          <w:szCs w:val="24"/>
        </w:rPr>
        <w:t>Para o projeto fictício Bomba de Insulina utilize os seguintes testes: Teste de unidade; Teste de integração; Teste de sistema; e Teste de aceitação. Nomear e detalhar o que o teste irá verificar.</w:t>
      </w:r>
    </w:p>
    <w:sectPr w:rsidR="005C23B4" w:rsidRPr="00B61D5C" w:rsidSect="00D55D22">
      <w:footerReference w:type="first" r:id="rId14"/>
      <w:pgSz w:w="11907" w:h="16840" w:code="9"/>
      <w:pgMar w:top="1701" w:right="1134" w:bottom="1134" w:left="1701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9275A" w14:textId="77777777" w:rsidR="00253122" w:rsidRDefault="00253122">
      <w:r>
        <w:separator/>
      </w:r>
    </w:p>
  </w:endnote>
  <w:endnote w:type="continuationSeparator" w:id="0">
    <w:p w14:paraId="0051DE56" w14:textId="77777777" w:rsidR="00253122" w:rsidRDefault="00253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5997068"/>
      <w:docPartObj>
        <w:docPartGallery w:val="Page Numbers (Bottom of Page)"/>
        <w:docPartUnique/>
      </w:docPartObj>
    </w:sdtPr>
    <w:sdtEndPr/>
    <w:sdtContent>
      <w:p w14:paraId="516B7192" w14:textId="2EB4E2F4" w:rsidR="006B1A7F" w:rsidRDefault="006B1A7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FD5" w:rsidRPr="00F45FD5">
          <w:rPr>
            <w:noProof/>
            <w:lang w:val="pt-PT"/>
          </w:rPr>
          <w:t>2</w:t>
        </w:r>
        <w:r>
          <w:fldChar w:fldCharType="end"/>
        </w:r>
      </w:p>
    </w:sdtContent>
  </w:sdt>
  <w:p w14:paraId="163FCB43" w14:textId="77777777" w:rsidR="00A320FC" w:rsidRDefault="00A320F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82FAA" w14:textId="77777777" w:rsidR="009D7891" w:rsidRDefault="009D7891">
    <w:pPr>
      <w:pStyle w:val="Rodap"/>
      <w:jc w:val="center"/>
    </w:pPr>
  </w:p>
  <w:p w14:paraId="5BA95BBB" w14:textId="77777777" w:rsidR="00A320FC" w:rsidRDefault="00A320F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2099026"/>
      <w:docPartObj>
        <w:docPartGallery w:val="Page Numbers (Bottom of Page)"/>
        <w:docPartUnique/>
      </w:docPartObj>
    </w:sdtPr>
    <w:sdtEndPr/>
    <w:sdtContent>
      <w:p w14:paraId="71DA15DB" w14:textId="77777777"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08C">
          <w:rPr>
            <w:noProof/>
          </w:rPr>
          <w:t>1</w:t>
        </w:r>
        <w:r>
          <w:fldChar w:fldCharType="end"/>
        </w:r>
      </w:p>
    </w:sdtContent>
  </w:sdt>
  <w:p w14:paraId="56855730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6E1CA1" w14:textId="77777777" w:rsidR="00253122" w:rsidRDefault="00253122">
      <w:r>
        <w:separator/>
      </w:r>
    </w:p>
  </w:footnote>
  <w:footnote w:type="continuationSeparator" w:id="0">
    <w:p w14:paraId="39C76D14" w14:textId="77777777" w:rsidR="00253122" w:rsidRDefault="002531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EA6C54" w14:textId="77777777" w:rsidR="00E255BA" w:rsidRDefault="00E255BA">
    <w:pPr>
      <w:pStyle w:val="Cabealho"/>
      <w:jc w:val="right"/>
    </w:pPr>
  </w:p>
  <w:p w14:paraId="4D4A9E45" w14:textId="77777777" w:rsidR="0096411C" w:rsidRDefault="0096411C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D136D7" w14:textId="77777777" w:rsidR="009A1B60" w:rsidRDefault="009A1B60" w:rsidP="009A1B60">
    <w:pPr>
      <w:pStyle w:val="Cabealho"/>
      <w:jc w:val="center"/>
    </w:pPr>
  </w:p>
  <w:p w14:paraId="1031B019" w14:textId="77777777" w:rsidR="009A1B60" w:rsidRDefault="009A1B60" w:rsidP="00A320FC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6A69ED"/>
    <w:multiLevelType w:val="hybridMultilevel"/>
    <w:tmpl w:val="BB0C6354"/>
    <w:lvl w:ilvl="0" w:tplc="1C9AC0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7569A3"/>
    <w:multiLevelType w:val="hybridMultilevel"/>
    <w:tmpl w:val="3EDA83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35E91"/>
    <w:multiLevelType w:val="hybridMultilevel"/>
    <w:tmpl w:val="5D9EF682"/>
    <w:lvl w:ilvl="0" w:tplc="8A44B8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0239B9"/>
    <w:multiLevelType w:val="hybridMultilevel"/>
    <w:tmpl w:val="60783570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B44177"/>
    <w:multiLevelType w:val="hybridMultilevel"/>
    <w:tmpl w:val="524CBA28"/>
    <w:lvl w:ilvl="0" w:tplc="2034E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709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EA6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9C5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234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0CF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0A9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68E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649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7"/>
  </w:num>
  <w:num w:numId="5">
    <w:abstractNumId w:val="11"/>
  </w:num>
  <w:num w:numId="6">
    <w:abstractNumId w:val="10"/>
  </w:num>
  <w:num w:numId="7">
    <w:abstractNumId w:val="3"/>
  </w:num>
  <w:num w:numId="8">
    <w:abstractNumId w:val="2"/>
  </w:num>
  <w:num w:numId="9">
    <w:abstractNumId w:val="12"/>
  </w:num>
  <w:num w:numId="10">
    <w:abstractNumId w:val="6"/>
  </w:num>
  <w:num w:numId="11">
    <w:abstractNumId w:val="1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</w:num>
  <w:num w:numId="15">
    <w:abstractNumId w:val="0"/>
  </w:num>
  <w:num w:numId="16">
    <w:abstractNumId w:val="13"/>
  </w:num>
  <w:num w:numId="17">
    <w:abstractNumId w:val="13"/>
  </w:num>
  <w:num w:numId="18">
    <w:abstractNumId w:val="13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4"/>
  </w:num>
  <w:num w:numId="22">
    <w:abstractNumId w:val="5"/>
  </w:num>
  <w:num w:numId="23">
    <w:abstractNumId w:val="15"/>
  </w:num>
  <w:num w:numId="24">
    <w:abstractNumId w:val="8"/>
  </w:num>
  <w:num w:numId="2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97"/>
    <w:rsid w:val="0000253F"/>
    <w:rsid w:val="0000254B"/>
    <w:rsid w:val="00010BB1"/>
    <w:rsid w:val="00013CF5"/>
    <w:rsid w:val="00020E62"/>
    <w:rsid w:val="0002694C"/>
    <w:rsid w:val="00030F5D"/>
    <w:rsid w:val="00042B1C"/>
    <w:rsid w:val="000467FC"/>
    <w:rsid w:val="000502DA"/>
    <w:rsid w:val="0006428D"/>
    <w:rsid w:val="00070762"/>
    <w:rsid w:val="00081763"/>
    <w:rsid w:val="0009219B"/>
    <w:rsid w:val="000E3376"/>
    <w:rsid w:val="000F12FB"/>
    <w:rsid w:val="001003E0"/>
    <w:rsid w:val="00117901"/>
    <w:rsid w:val="0013106F"/>
    <w:rsid w:val="00132E3A"/>
    <w:rsid w:val="00134201"/>
    <w:rsid w:val="0013745F"/>
    <w:rsid w:val="00153F05"/>
    <w:rsid w:val="001832B6"/>
    <w:rsid w:val="001926E5"/>
    <w:rsid w:val="00194B7E"/>
    <w:rsid w:val="001A2FEB"/>
    <w:rsid w:val="001B0B4C"/>
    <w:rsid w:val="001B67FF"/>
    <w:rsid w:val="001E5136"/>
    <w:rsid w:val="00200576"/>
    <w:rsid w:val="00201C07"/>
    <w:rsid w:val="002044EF"/>
    <w:rsid w:val="00222BE4"/>
    <w:rsid w:val="00233798"/>
    <w:rsid w:val="0023433C"/>
    <w:rsid w:val="002373FB"/>
    <w:rsid w:val="00242C4C"/>
    <w:rsid w:val="002436CA"/>
    <w:rsid w:val="00253122"/>
    <w:rsid w:val="00260026"/>
    <w:rsid w:val="00280B6A"/>
    <w:rsid w:val="002844EC"/>
    <w:rsid w:val="00285E41"/>
    <w:rsid w:val="002903A7"/>
    <w:rsid w:val="002960F1"/>
    <w:rsid w:val="002A554D"/>
    <w:rsid w:val="002B13AB"/>
    <w:rsid w:val="002B39F1"/>
    <w:rsid w:val="002D153E"/>
    <w:rsid w:val="002D22DF"/>
    <w:rsid w:val="002D5496"/>
    <w:rsid w:val="002E57E3"/>
    <w:rsid w:val="002F25AE"/>
    <w:rsid w:val="00301BCE"/>
    <w:rsid w:val="0030404D"/>
    <w:rsid w:val="00317815"/>
    <w:rsid w:val="003232AE"/>
    <w:rsid w:val="00323873"/>
    <w:rsid w:val="00333CC4"/>
    <w:rsid w:val="003500E5"/>
    <w:rsid w:val="003511A3"/>
    <w:rsid w:val="00372854"/>
    <w:rsid w:val="0038132E"/>
    <w:rsid w:val="00383197"/>
    <w:rsid w:val="00393A3F"/>
    <w:rsid w:val="003B29B4"/>
    <w:rsid w:val="003C2047"/>
    <w:rsid w:val="003C4AE9"/>
    <w:rsid w:val="003D09A9"/>
    <w:rsid w:val="003E3CDC"/>
    <w:rsid w:val="004148C8"/>
    <w:rsid w:val="00422B6A"/>
    <w:rsid w:val="0042336B"/>
    <w:rsid w:val="0045436F"/>
    <w:rsid w:val="0045563F"/>
    <w:rsid w:val="00472FE2"/>
    <w:rsid w:val="00474D4B"/>
    <w:rsid w:val="004762E9"/>
    <w:rsid w:val="00477837"/>
    <w:rsid w:val="00481830"/>
    <w:rsid w:val="00481F47"/>
    <w:rsid w:val="004A67B2"/>
    <w:rsid w:val="004C55D3"/>
    <w:rsid w:val="004C68E2"/>
    <w:rsid w:val="004D0F3D"/>
    <w:rsid w:val="004D2910"/>
    <w:rsid w:val="004F44EC"/>
    <w:rsid w:val="004F6653"/>
    <w:rsid w:val="005001DE"/>
    <w:rsid w:val="0051411D"/>
    <w:rsid w:val="00516CE2"/>
    <w:rsid w:val="00517BDA"/>
    <w:rsid w:val="00522D43"/>
    <w:rsid w:val="00543724"/>
    <w:rsid w:val="005624A6"/>
    <w:rsid w:val="00571DED"/>
    <w:rsid w:val="005725B0"/>
    <w:rsid w:val="00583ED4"/>
    <w:rsid w:val="00586208"/>
    <w:rsid w:val="00592BDE"/>
    <w:rsid w:val="005B7BCF"/>
    <w:rsid w:val="005C23B4"/>
    <w:rsid w:val="005E3B53"/>
    <w:rsid w:val="00603916"/>
    <w:rsid w:val="0061118A"/>
    <w:rsid w:val="00611A22"/>
    <w:rsid w:val="00612662"/>
    <w:rsid w:val="0063383B"/>
    <w:rsid w:val="006370AE"/>
    <w:rsid w:val="006417AA"/>
    <w:rsid w:val="00651446"/>
    <w:rsid w:val="006B1A7F"/>
    <w:rsid w:val="006B4723"/>
    <w:rsid w:val="006B576C"/>
    <w:rsid w:val="006F31C0"/>
    <w:rsid w:val="006F36D2"/>
    <w:rsid w:val="007157EF"/>
    <w:rsid w:val="00716425"/>
    <w:rsid w:val="00721A4C"/>
    <w:rsid w:val="007273F7"/>
    <w:rsid w:val="00734186"/>
    <w:rsid w:val="00735166"/>
    <w:rsid w:val="00737D07"/>
    <w:rsid w:val="00767C50"/>
    <w:rsid w:val="00784722"/>
    <w:rsid w:val="007C353D"/>
    <w:rsid w:val="007D3311"/>
    <w:rsid w:val="007D5E03"/>
    <w:rsid w:val="007E37E8"/>
    <w:rsid w:val="007F4337"/>
    <w:rsid w:val="007F591F"/>
    <w:rsid w:val="0082100D"/>
    <w:rsid w:val="00837B19"/>
    <w:rsid w:val="008653A9"/>
    <w:rsid w:val="008673DC"/>
    <w:rsid w:val="00874A2B"/>
    <w:rsid w:val="008766A4"/>
    <w:rsid w:val="008A6C31"/>
    <w:rsid w:val="008B2720"/>
    <w:rsid w:val="008B3B3F"/>
    <w:rsid w:val="008C308C"/>
    <w:rsid w:val="008C313F"/>
    <w:rsid w:val="008D31F5"/>
    <w:rsid w:val="008F612E"/>
    <w:rsid w:val="009015DB"/>
    <w:rsid w:val="00910F82"/>
    <w:rsid w:val="00914487"/>
    <w:rsid w:val="00920EEF"/>
    <w:rsid w:val="0096293C"/>
    <w:rsid w:val="0096411C"/>
    <w:rsid w:val="00972D90"/>
    <w:rsid w:val="009802F9"/>
    <w:rsid w:val="009A1B60"/>
    <w:rsid w:val="009A1C0C"/>
    <w:rsid w:val="009A1CDC"/>
    <w:rsid w:val="009A4CEC"/>
    <w:rsid w:val="009C26E6"/>
    <w:rsid w:val="009C7EE2"/>
    <w:rsid w:val="009D7891"/>
    <w:rsid w:val="009E0D39"/>
    <w:rsid w:val="009E5F36"/>
    <w:rsid w:val="009F30CB"/>
    <w:rsid w:val="00A1300E"/>
    <w:rsid w:val="00A1423E"/>
    <w:rsid w:val="00A25B41"/>
    <w:rsid w:val="00A25F6B"/>
    <w:rsid w:val="00A26DD2"/>
    <w:rsid w:val="00A320FC"/>
    <w:rsid w:val="00A44317"/>
    <w:rsid w:val="00A44AF4"/>
    <w:rsid w:val="00A60F15"/>
    <w:rsid w:val="00A769B3"/>
    <w:rsid w:val="00A8375B"/>
    <w:rsid w:val="00A85D9F"/>
    <w:rsid w:val="00A864EA"/>
    <w:rsid w:val="00A95217"/>
    <w:rsid w:val="00A96CE3"/>
    <w:rsid w:val="00AB36D6"/>
    <w:rsid w:val="00AD155C"/>
    <w:rsid w:val="00AD49BD"/>
    <w:rsid w:val="00AF6BF3"/>
    <w:rsid w:val="00B15222"/>
    <w:rsid w:val="00B30497"/>
    <w:rsid w:val="00B360DF"/>
    <w:rsid w:val="00B368F6"/>
    <w:rsid w:val="00B53973"/>
    <w:rsid w:val="00B61D5C"/>
    <w:rsid w:val="00B62DC3"/>
    <w:rsid w:val="00B7037A"/>
    <w:rsid w:val="00BA41D3"/>
    <w:rsid w:val="00BA524B"/>
    <w:rsid w:val="00BB1853"/>
    <w:rsid w:val="00BB47D8"/>
    <w:rsid w:val="00BB4B7F"/>
    <w:rsid w:val="00BC4B58"/>
    <w:rsid w:val="00BD0619"/>
    <w:rsid w:val="00BD48EC"/>
    <w:rsid w:val="00BE54CA"/>
    <w:rsid w:val="00BF1A5C"/>
    <w:rsid w:val="00BF2481"/>
    <w:rsid w:val="00C10032"/>
    <w:rsid w:val="00C12530"/>
    <w:rsid w:val="00C143BD"/>
    <w:rsid w:val="00C21F49"/>
    <w:rsid w:val="00C25AEC"/>
    <w:rsid w:val="00C37A7A"/>
    <w:rsid w:val="00C526A9"/>
    <w:rsid w:val="00C8139C"/>
    <w:rsid w:val="00C861FC"/>
    <w:rsid w:val="00C87B2F"/>
    <w:rsid w:val="00C92EEF"/>
    <w:rsid w:val="00CA6FCD"/>
    <w:rsid w:val="00CB4AF4"/>
    <w:rsid w:val="00CC7216"/>
    <w:rsid w:val="00CD3BC4"/>
    <w:rsid w:val="00CF3BEA"/>
    <w:rsid w:val="00CF625B"/>
    <w:rsid w:val="00D015AB"/>
    <w:rsid w:val="00D075BC"/>
    <w:rsid w:val="00D07FA1"/>
    <w:rsid w:val="00D20A4A"/>
    <w:rsid w:val="00D348B9"/>
    <w:rsid w:val="00D353A9"/>
    <w:rsid w:val="00D36192"/>
    <w:rsid w:val="00D47B7C"/>
    <w:rsid w:val="00D55D22"/>
    <w:rsid w:val="00D746B4"/>
    <w:rsid w:val="00DA0240"/>
    <w:rsid w:val="00DA40D7"/>
    <w:rsid w:val="00DA4A03"/>
    <w:rsid w:val="00DA4D81"/>
    <w:rsid w:val="00DA61B2"/>
    <w:rsid w:val="00DD6824"/>
    <w:rsid w:val="00DD748E"/>
    <w:rsid w:val="00DF2946"/>
    <w:rsid w:val="00E03775"/>
    <w:rsid w:val="00E0584F"/>
    <w:rsid w:val="00E12098"/>
    <w:rsid w:val="00E22A74"/>
    <w:rsid w:val="00E255BA"/>
    <w:rsid w:val="00E26B2E"/>
    <w:rsid w:val="00E325FB"/>
    <w:rsid w:val="00E477CF"/>
    <w:rsid w:val="00E544D8"/>
    <w:rsid w:val="00E65949"/>
    <w:rsid w:val="00E66E98"/>
    <w:rsid w:val="00E70660"/>
    <w:rsid w:val="00E74E92"/>
    <w:rsid w:val="00E83A16"/>
    <w:rsid w:val="00E930AB"/>
    <w:rsid w:val="00EC2E36"/>
    <w:rsid w:val="00EE289B"/>
    <w:rsid w:val="00EF2960"/>
    <w:rsid w:val="00EF541B"/>
    <w:rsid w:val="00F03C0E"/>
    <w:rsid w:val="00F15DC4"/>
    <w:rsid w:val="00F17EC5"/>
    <w:rsid w:val="00F45FD5"/>
    <w:rsid w:val="00F466E8"/>
    <w:rsid w:val="00F51F42"/>
    <w:rsid w:val="00F61D7E"/>
    <w:rsid w:val="00F73511"/>
    <w:rsid w:val="00F84B85"/>
    <w:rsid w:val="00F901C0"/>
    <w:rsid w:val="00F95DA6"/>
    <w:rsid w:val="00FA1EC0"/>
    <w:rsid w:val="00FD3654"/>
    <w:rsid w:val="00FD4487"/>
    <w:rsid w:val="00FE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ffef"/>
    </o:shapedefaults>
    <o:shapelayout v:ext="edit">
      <o:idmap v:ext="edit" data="1"/>
    </o:shapelayout>
  </w:shapeDefaults>
  <w:decimalSymbol w:val=","/>
  <w:listSeparator w:val=";"/>
  <w14:docId w14:val="726A2D4F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4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4E92"/>
    <w:rPr>
      <w:rFonts w:ascii="Courier New" w:hAnsi="Courier New" w:cs="Courier New"/>
    </w:rPr>
  </w:style>
  <w:style w:type="paragraph" w:styleId="CabealhodoSumrio">
    <w:name w:val="TOC Heading"/>
    <w:basedOn w:val="Ttulo1"/>
    <w:next w:val="Normal"/>
    <w:uiPriority w:val="39"/>
    <w:unhideWhenUsed/>
    <w:qFormat/>
    <w:rsid w:val="007E37E8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981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079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66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25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1014E703-5FC4-412D-B06A-BAB028AA3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</Template>
  <TotalTime>87</TotalTime>
  <Pages>3</Pages>
  <Words>525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Daniel Rausch Dias</cp:lastModifiedBy>
  <cp:revision>7</cp:revision>
  <cp:lastPrinted>2011-03-01T23:31:00Z</cp:lastPrinted>
  <dcterms:created xsi:type="dcterms:W3CDTF">2022-12-24T14:46:00Z</dcterms:created>
  <dcterms:modified xsi:type="dcterms:W3CDTF">2022-12-29T01:55:00Z</dcterms:modified>
</cp:coreProperties>
</file>